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4149" w14:textId="3F159552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44E6CA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FAC1CE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8DDFE58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F385487B22D3420EA2305F9F18EF7768"/>
        </w:placeholder>
      </w:sdtPr>
      <w:sdtEndPr>
        <w:rPr>
          <w:sz w:val="48"/>
          <w:szCs w:val="48"/>
        </w:rPr>
      </w:sdtEndPr>
      <w:sdtContent>
        <w:p w14:paraId="27735ECC" w14:textId="1B2108DE" w:rsidR="00D20149" w:rsidRPr="00950B62" w:rsidRDefault="00FD368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VIC-20: Super Expander II</w:t>
          </w:r>
        </w:p>
      </w:sdtContent>
    </w:sdt>
    <w:p w14:paraId="10087002" w14:textId="79FBE4D0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FD3683">
        <w:rPr>
          <w:sz w:val="36"/>
          <w:szCs w:val="36"/>
          <w:lang w:val="en-US"/>
        </w:rPr>
        <w:t>157</w:t>
      </w:r>
    </w:p>
    <w:p w14:paraId="2EBDC389" w14:textId="141671E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532B52">
        <w:rPr>
          <w:sz w:val="36"/>
          <w:szCs w:val="36"/>
          <w:lang w:val="en-US"/>
        </w:rPr>
        <w:t>1</w:t>
      </w:r>
    </w:p>
    <w:p w14:paraId="41032B32" w14:textId="51042739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E1349">
        <w:rPr>
          <w:sz w:val="36"/>
          <w:szCs w:val="36"/>
          <w:lang w:val="en-US"/>
        </w:rPr>
        <w:t>16</w:t>
      </w:r>
      <w:r w:rsidR="00FD3683">
        <w:rPr>
          <w:sz w:val="36"/>
          <w:szCs w:val="36"/>
          <w:lang w:val="en-US"/>
        </w:rPr>
        <w:t>.0</w:t>
      </w:r>
      <w:r w:rsidR="00532B52">
        <w:rPr>
          <w:sz w:val="36"/>
          <w:szCs w:val="36"/>
          <w:lang w:val="en-US"/>
        </w:rPr>
        <w:t>7</w:t>
      </w:r>
      <w:r w:rsidR="00FD3683">
        <w:rPr>
          <w:sz w:val="36"/>
          <w:szCs w:val="36"/>
          <w:lang w:val="en-US"/>
        </w:rPr>
        <w:t>.202</w:t>
      </w:r>
      <w:r w:rsidR="00532B52">
        <w:rPr>
          <w:sz w:val="36"/>
          <w:szCs w:val="36"/>
          <w:lang w:val="en-US"/>
        </w:rPr>
        <w:t>1</w:t>
      </w:r>
    </w:p>
    <w:p w14:paraId="319D017F" w14:textId="3DB60814" w:rsidR="009A38BA" w:rsidRPr="00950B62" w:rsidRDefault="00FD3683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B60B545" wp14:editId="509895B7">
            <wp:extent cx="5016998" cy="376123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98" cy="3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83"/>
    <w:rsid w:val="000E1349"/>
    <w:rsid w:val="00394953"/>
    <w:rsid w:val="00532B52"/>
    <w:rsid w:val="0070552A"/>
    <w:rsid w:val="007D5C22"/>
    <w:rsid w:val="00923FE4"/>
    <w:rsid w:val="00950B62"/>
    <w:rsid w:val="00952076"/>
    <w:rsid w:val="009A38BA"/>
    <w:rsid w:val="00B510DA"/>
    <w:rsid w:val="00D20149"/>
    <w:rsid w:val="00D34CBC"/>
    <w:rsid w:val="00EA3C1A"/>
    <w:rsid w:val="00F74BC7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FF18"/>
  <w15:chartTrackingRefBased/>
  <w15:docId w15:val="{7B6CE4F0-157E-436C-B29A-3446E8EC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5487B22D3420EA2305F9F18EF77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B165DF-DDA1-4079-A664-A7EFF00324B0}"/>
      </w:docPartPr>
      <w:docPartBody>
        <w:p w:rsidR="00C53D04" w:rsidRDefault="00C53D04">
          <w:pPr>
            <w:pStyle w:val="F385487B22D3420EA2305F9F18EF776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04"/>
    <w:rsid w:val="00C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385487B22D3420EA2305F9F18EF7768">
    <w:name w:val="F385487B22D3420EA2305F9F18EF7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2020-10-06T10:03:00Z</dcterms:created>
  <dcterms:modified xsi:type="dcterms:W3CDTF">2021-07-16T14:05:00Z</dcterms:modified>
</cp:coreProperties>
</file>